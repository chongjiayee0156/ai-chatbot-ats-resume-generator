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6E21" w14:textId="77777777" w:rsidR="00970C28" w:rsidRPr="002E15A9" w:rsidRDefault="009350F5" w:rsidP="00821D44">
      <w:pPr>
        <w:pStyle w:val="Header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{{name}}</w:t>
      </w:r>
    </w:p>
    <w:p w14:paraId="171FD430" w14:textId="77777777" w:rsidR="004F6E9A" w:rsidRDefault="009350F5" w:rsidP="00821D44">
      <w:pPr>
        <w:pStyle w:val="Header"/>
        <w:jc w:val="center"/>
        <w:rPr>
          <w:sz w:val="20"/>
          <w:szCs w:val="20"/>
        </w:rPr>
      </w:pPr>
      <w:r w:rsidRPr="009350F5">
        <w:rPr>
          <w:sz w:val="22"/>
          <w:szCs w:val="22"/>
        </w:rPr>
        <w:t>{{phone}}</w:t>
      </w:r>
      <w:r w:rsidR="00CC4AD2" w:rsidRPr="009350F5">
        <w:rPr>
          <w:sz w:val="18"/>
          <w:szCs w:val="18"/>
        </w:rPr>
        <w:t xml:space="preserve"> </w:t>
      </w:r>
      <w:r w:rsidR="00B10E8B" w:rsidRPr="009350F5">
        <w:rPr>
          <w:sz w:val="18"/>
          <w:szCs w:val="18"/>
        </w:rPr>
        <w:t xml:space="preserve"> </w:t>
      </w:r>
      <w:r w:rsidR="00FD18EF" w:rsidRPr="009350F5">
        <w:rPr>
          <w:sz w:val="20"/>
          <w:szCs w:val="20"/>
        </w:rPr>
        <w:t>|</w:t>
      </w:r>
      <w:r w:rsidR="00FD18EF" w:rsidRPr="00CC4AD2">
        <w:rPr>
          <w:sz w:val="20"/>
          <w:szCs w:val="20"/>
        </w:rPr>
        <w:t xml:space="preserve"> </w:t>
      </w:r>
      <w:r w:rsidR="00CC4AD2">
        <w:rPr>
          <w:sz w:val="20"/>
          <w:szCs w:val="20"/>
        </w:rPr>
        <w:t xml:space="preserve"> </w:t>
      </w:r>
      <w:r>
        <w:rPr>
          <w:sz w:val="20"/>
          <w:szCs w:val="20"/>
        </w:rPr>
        <w:t>{{email}}</w:t>
      </w:r>
      <w:r w:rsidR="00CC4AD2">
        <w:rPr>
          <w:sz w:val="20"/>
          <w:szCs w:val="20"/>
        </w:rPr>
        <w:t xml:space="preserve"> </w:t>
      </w:r>
      <w:r w:rsidR="00FD18EF" w:rsidRPr="00CC4AD2">
        <w:rPr>
          <w:sz w:val="20"/>
          <w:szCs w:val="20"/>
        </w:rPr>
        <w:t xml:space="preserve"> | </w:t>
      </w:r>
      <w:r w:rsidR="00CC4AD2">
        <w:rPr>
          <w:sz w:val="20"/>
          <w:szCs w:val="20"/>
        </w:rPr>
        <w:t xml:space="preserve"> </w:t>
      </w:r>
      <w:r>
        <w:rPr>
          <w:sz w:val="20"/>
          <w:szCs w:val="20"/>
        </w:rPr>
        <w:t>{{linked_in}}</w:t>
      </w:r>
      <w:r w:rsidR="00FD6A62">
        <w:rPr>
          <w:sz w:val="20"/>
          <w:szCs w:val="20"/>
        </w:rPr>
        <w:t xml:space="preserve"> | {{github}} | {{portfolio_website}}</w:t>
      </w:r>
    </w:p>
    <w:p w14:paraId="3B1BF401" w14:textId="77777777" w:rsidR="00061022" w:rsidRPr="005A0B20" w:rsidRDefault="00970C28" w:rsidP="00061022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>
        <w:br/>
      </w:r>
      <w:r w:rsidR="00803658">
        <w:rPr>
          <w:b/>
          <w:sz w:val="20"/>
          <w:szCs w:val="20"/>
        </w:rPr>
        <w:t>INTRODUCTION</w:t>
      </w:r>
    </w:p>
    <w:p w14:paraId="3A6C978A" w14:textId="77777777" w:rsidR="00061022" w:rsidRPr="003861D5" w:rsidRDefault="009350F5" w:rsidP="002065B1">
      <w:pPr>
        <w:pStyle w:val="ResumeAlignRight"/>
        <w:tabs>
          <w:tab w:val="clear" w:pos="10080"/>
          <w:tab w:val="right" w:pos="10800"/>
          <w:tab w:val="left" w:pos="11520"/>
        </w:tabs>
        <w:jc w:val="both"/>
        <w:rPr>
          <w:sz w:val="20"/>
          <w:szCs w:val="20"/>
        </w:rPr>
      </w:pPr>
      <w:r>
        <w:rPr>
          <w:sz w:val="20"/>
          <w:szCs w:val="20"/>
        </w:rPr>
        <w:t>{{introduction</w:t>
      </w:r>
      <w:r w:rsidR="00D07370">
        <w:rPr>
          <w:sz w:val="20"/>
          <w:szCs w:val="20"/>
        </w:rPr>
        <w:t>_paragraph</w:t>
      </w:r>
      <w:r>
        <w:rPr>
          <w:sz w:val="20"/>
          <w:szCs w:val="20"/>
        </w:rPr>
        <w:t>}}</w:t>
      </w:r>
    </w:p>
    <w:p w14:paraId="72FE666A" w14:textId="77777777" w:rsidR="00061022" w:rsidRDefault="00061022" w:rsidP="00970C28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</w:p>
    <w:p w14:paraId="24ABF62F" w14:textId="77777777" w:rsidR="00970C28" w:rsidRPr="005A0B20" w:rsidRDefault="00970C28" w:rsidP="00970C28">
      <w:pPr>
        <w:pBdr>
          <w:bottom w:val="single" w:sz="4" w:space="1" w:color="auto"/>
        </w:pBdr>
        <w:jc w:val="both"/>
        <w:rPr>
          <w:b/>
          <w:sz w:val="20"/>
          <w:szCs w:val="20"/>
        </w:rPr>
      </w:pPr>
      <w:r w:rsidRPr="005A0B20">
        <w:rPr>
          <w:b/>
          <w:sz w:val="20"/>
          <w:szCs w:val="20"/>
        </w:rPr>
        <w:t>EDUCATION</w:t>
      </w:r>
    </w:p>
    <w:p w14:paraId="74101E58" w14:textId="77777777" w:rsidR="008672A2" w:rsidRPr="005A0B20" w:rsidRDefault="00D07370" w:rsidP="008672A2">
      <w:pPr>
        <w:pStyle w:val="ResumeAlignRight"/>
        <w:tabs>
          <w:tab w:val="clear" w:pos="10080"/>
          <w:tab w:val="right" w:pos="10800"/>
          <w:tab w:val="left" w:pos="11520"/>
        </w:tabs>
        <w:rPr>
          <w:sz w:val="20"/>
          <w:szCs w:val="20"/>
        </w:rPr>
      </w:pPr>
      <w:r>
        <w:rPr>
          <w:b/>
          <w:bCs/>
          <w:iCs/>
          <w:sz w:val="20"/>
          <w:szCs w:val="20"/>
        </w:rPr>
        <w:t>{{institution}}</w:t>
      </w:r>
      <w:r w:rsidR="008672A2" w:rsidRPr="005A0B20">
        <w:rPr>
          <w:b/>
          <w:bCs/>
          <w:iCs/>
          <w:sz w:val="20"/>
          <w:szCs w:val="20"/>
        </w:rPr>
        <w:t xml:space="preserve"> </w:t>
      </w:r>
      <w:r w:rsidR="008672A2">
        <w:tab/>
      </w:r>
      <w:r w:rsidR="008672A2" w:rsidRPr="005A0B20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{{institution_location}}</w:t>
      </w:r>
    </w:p>
    <w:p w14:paraId="29691BCB" w14:textId="77777777" w:rsidR="008672A2" w:rsidRPr="005A0B20" w:rsidRDefault="00D07370" w:rsidP="008672A2">
      <w:pPr>
        <w:pStyle w:val="ResumeAlignRight"/>
        <w:tabs>
          <w:tab w:val="clear" w:pos="10080"/>
          <w:tab w:val="right" w:pos="10800"/>
          <w:tab w:val="left" w:pos="11520"/>
        </w:tabs>
        <w:rPr>
          <w:sz w:val="20"/>
          <w:szCs w:val="20"/>
        </w:rPr>
      </w:pPr>
      <w:r>
        <w:rPr>
          <w:bCs/>
          <w:i/>
          <w:iCs/>
          <w:sz w:val="20"/>
          <w:szCs w:val="20"/>
        </w:rPr>
        <w:t>{{course_name}}</w:t>
      </w:r>
      <w:r w:rsidR="008672A2">
        <w:tab/>
      </w:r>
      <w:r>
        <w:rPr>
          <w:sz w:val="20"/>
          <w:szCs w:val="20"/>
        </w:rPr>
        <w:t>{{period}}</w:t>
      </w:r>
    </w:p>
    <w:p w14:paraId="405BFDF5" w14:textId="77777777" w:rsidR="006969CF" w:rsidRPr="006969CF" w:rsidRDefault="006969CF" w:rsidP="006969C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{{results}}</w:t>
      </w:r>
    </w:p>
    <w:p w14:paraId="242A7739" w14:textId="77777777" w:rsidR="008672A2" w:rsidRPr="005A0B20" w:rsidRDefault="008672A2" w:rsidP="008672A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b/>
          <w:sz w:val="20"/>
          <w:szCs w:val="20"/>
        </w:rPr>
      </w:pPr>
      <w:r w:rsidRPr="005A0B20">
        <w:rPr>
          <w:bCs/>
          <w:sz w:val="20"/>
          <w:szCs w:val="20"/>
        </w:rPr>
        <w:t xml:space="preserve">Coursework: </w:t>
      </w:r>
      <w:r w:rsidR="00D07370">
        <w:rPr>
          <w:bCs/>
          <w:sz w:val="20"/>
          <w:szCs w:val="20"/>
        </w:rPr>
        <w:t>{{related_coursework}}</w:t>
      </w:r>
    </w:p>
    <w:p w14:paraId="0C2C89AC" w14:textId="77777777" w:rsidR="00970C28" w:rsidRPr="005A0B20" w:rsidRDefault="00D07370" w:rsidP="00754380">
      <w:pPr>
        <w:pStyle w:val="ResumeAlignRight"/>
        <w:tabs>
          <w:tab w:val="clear" w:pos="10080"/>
          <w:tab w:val="right" w:pos="10800"/>
          <w:tab w:val="left" w:pos="11520"/>
        </w:tabs>
        <w:spacing w:before="240"/>
        <w:rPr>
          <w:sz w:val="20"/>
          <w:szCs w:val="20"/>
        </w:rPr>
      </w:pPr>
      <w:r>
        <w:rPr>
          <w:b/>
          <w:bCs/>
          <w:iCs/>
          <w:sz w:val="20"/>
          <w:szCs w:val="20"/>
        </w:rPr>
        <w:t>{{institution}}</w:t>
      </w:r>
      <w:r w:rsidR="00970C28" w:rsidRPr="005A0B20">
        <w:rPr>
          <w:b/>
          <w:sz w:val="20"/>
          <w:szCs w:val="20"/>
        </w:rPr>
        <w:tab/>
        <w:t xml:space="preserve">  </w:t>
      </w:r>
      <w:r w:rsidRPr="00D07370">
        <w:rPr>
          <w:b/>
          <w:sz w:val="20"/>
          <w:szCs w:val="20"/>
        </w:rPr>
        <w:t>{{institution_location}}</w:t>
      </w:r>
    </w:p>
    <w:p w14:paraId="23AA354C" w14:textId="77777777" w:rsidR="00970C28" w:rsidRPr="005A0B20" w:rsidRDefault="00D07370" w:rsidP="00970C28">
      <w:pPr>
        <w:pStyle w:val="ResumeAlignRight"/>
        <w:tabs>
          <w:tab w:val="clear" w:pos="10080"/>
          <w:tab w:val="right" w:pos="10800"/>
          <w:tab w:val="left" w:pos="11520"/>
        </w:tabs>
        <w:rPr>
          <w:sz w:val="20"/>
          <w:szCs w:val="20"/>
        </w:rPr>
      </w:pPr>
      <w:r>
        <w:rPr>
          <w:bCs/>
          <w:i/>
          <w:iCs/>
          <w:sz w:val="20"/>
          <w:szCs w:val="20"/>
        </w:rPr>
        <w:t>{{course_name}}</w:t>
      </w:r>
      <w:r w:rsidR="00970C28" w:rsidRPr="005A0B20">
        <w:rPr>
          <w:sz w:val="20"/>
          <w:szCs w:val="20"/>
        </w:rPr>
        <w:tab/>
      </w:r>
      <w:r>
        <w:rPr>
          <w:sz w:val="20"/>
          <w:szCs w:val="20"/>
        </w:rPr>
        <w:t>{{period}}</w:t>
      </w:r>
    </w:p>
    <w:p w14:paraId="53CB65B9" w14:textId="77777777" w:rsidR="00D07370" w:rsidRPr="005A0B20" w:rsidRDefault="00D07370" w:rsidP="00970C2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{{results}}</w:t>
      </w:r>
    </w:p>
    <w:p w14:paraId="3D0A3E21" w14:textId="77777777" w:rsidR="00D07370" w:rsidRPr="005A0B20" w:rsidRDefault="00D07370" w:rsidP="00D0737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b/>
          <w:sz w:val="20"/>
          <w:szCs w:val="20"/>
        </w:rPr>
      </w:pPr>
      <w:r w:rsidRPr="005A0B20">
        <w:rPr>
          <w:bCs/>
          <w:sz w:val="20"/>
          <w:szCs w:val="20"/>
        </w:rPr>
        <w:t xml:space="preserve">Coursework: </w:t>
      </w:r>
      <w:r>
        <w:rPr>
          <w:bCs/>
          <w:sz w:val="20"/>
          <w:szCs w:val="20"/>
        </w:rPr>
        <w:t>{{related_coursework}}</w:t>
      </w:r>
    </w:p>
    <w:p w14:paraId="4CFE3C3F" w14:textId="77777777" w:rsidR="006969CF" w:rsidRPr="005A0B20" w:rsidRDefault="006969CF" w:rsidP="006969CF">
      <w:pPr>
        <w:pStyle w:val="ResumeAlignRight"/>
        <w:tabs>
          <w:tab w:val="clear" w:pos="10080"/>
          <w:tab w:val="right" w:pos="10800"/>
          <w:tab w:val="left" w:pos="11520"/>
        </w:tabs>
        <w:spacing w:before="240"/>
        <w:rPr>
          <w:sz w:val="20"/>
          <w:szCs w:val="20"/>
        </w:rPr>
      </w:pPr>
      <w:r>
        <w:rPr>
          <w:b/>
          <w:bCs/>
          <w:iCs/>
          <w:sz w:val="20"/>
          <w:szCs w:val="20"/>
        </w:rPr>
        <w:t>{{institution}}</w:t>
      </w:r>
      <w:r w:rsidRPr="005A0B20">
        <w:rPr>
          <w:b/>
          <w:sz w:val="20"/>
          <w:szCs w:val="20"/>
        </w:rPr>
        <w:tab/>
        <w:t xml:space="preserve">  </w:t>
      </w:r>
      <w:r w:rsidRPr="00D07370">
        <w:rPr>
          <w:b/>
          <w:sz w:val="20"/>
          <w:szCs w:val="20"/>
        </w:rPr>
        <w:t>{{institution_location}}</w:t>
      </w:r>
    </w:p>
    <w:p w14:paraId="505A28EF" w14:textId="77777777" w:rsidR="006969CF" w:rsidRPr="005A0B20" w:rsidRDefault="006969CF" w:rsidP="006969CF">
      <w:pPr>
        <w:pStyle w:val="ResumeAlignRight"/>
        <w:tabs>
          <w:tab w:val="clear" w:pos="10080"/>
          <w:tab w:val="right" w:pos="10800"/>
          <w:tab w:val="left" w:pos="11520"/>
        </w:tabs>
        <w:rPr>
          <w:sz w:val="20"/>
          <w:szCs w:val="20"/>
        </w:rPr>
      </w:pPr>
      <w:r>
        <w:rPr>
          <w:bCs/>
          <w:i/>
          <w:iCs/>
          <w:sz w:val="20"/>
          <w:szCs w:val="20"/>
        </w:rPr>
        <w:t>{{course_name}}</w:t>
      </w:r>
      <w:r w:rsidRPr="005A0B20">
        <w:rPr>
          <w:sz w:val="20"/>
          <w:szCs w:val="20"/>
        </w:rPr>
        <w:tab/>
      </w:r>
      <w:r>
        <w:rPr>
          <w:sz w:val="20"/>
          <w:szCs w:val="20"/>
        </w:rPr>
        <w:t>{{period}}</w:t>
      </w:r>
    </w:p>
    <w:p w14:paraId="2DE12FD1" w14:textId="77777777" w:rsidR="006969CF" w:rsidRPr="005A0B20" w:rsidRDefault="006969CF" w:rsidP="006969C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{{results}}</w:t>
      </w:r>
    </w:p>
    <w:p w14:paraId="32F43A58" w14:textId="77777777" w:rsidR="006969CF" w:rsidRPr="005A0B20" w:rsidRDefault="006969CF" w:rsidP="006969C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b/>
          <w:sz w:val="20"/>
          <w:szCs w:val="20"/>
        </w:rPr>
      </w:pPr>
      <w:r w:rsidRPr="005A0B20">
        <w:rPr>
          <w:bCs/>
          <w:sz w:val="20"/>
          <w:szCs w:val="20"/>
        </w:rPr>
        <w:t xml:space="preserve">Coursework: </w:t>
      </w:r>
      <w:r>
        <w:rPr>
          <w:bCs/>
          <w:sz w:val="20"/>
          <w:szCs w:val="20"/>
        </w:rPr>
        <w:t>{{related_coursework}}</w:t>
      </w:r>
    </w:p>
    <w:p w14:paraId="5E6F1E81" w14:textId="77777777" w:rsidR="00970C28" w:rsidRPr="005A0B20" w:rsidRDefault="00970C28" w:rsidP="00970C28">
      <w:pPr>
        <w:pStyle w:val="ResumeAlignRight"/>
        <w:tabs>
          <w:tab w:val="left" w:pos="360"/>
        </w:tabs>
        <w:jc w:val="both"/>
        <w:rPr>
          <w:bCs/>
          <w:sz w:val="20"/>
          <w:szCs w:val="20"/>
        </w:rPr>
      </w:pPr>
    </w:p>
    <w:p w14:paraId="67F22137" w14:textId="77777777" w:rsidR="00045EB0" w:rsidRPr="005A0B20" w:rsidRDefault="00045EB0" w:rsidP="00045EB0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4EF11977" w14:textId="77777777" w:rsidR="00045EB0" w:rsidRPr="005A0B20" w:rsidRDefault="006969CF" w:rsidP="00045EB0">
      <w:pPr>
        <w:pStyle w:val="ResumeAlignRight"/>
        <w:tabs>
          <w:tab w:val="clear" w:pos="1008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{{company}}</w:t>
      </w:r>
      <w:r w:rsidR="00045EB0" w:rsidRPr="005A0B20">
        <w:rPr>
          <w:sz w:val="20"/>
          <w:szCs w:val="20"/>
        </w:rPr>
        <w:tab/>
      </w:r>
      <w:r>
        <w:rPr>
          <w:b/>
          <w:sz w:val="20"/>
          <w:szCs w:val="20"/>
          <w:lang w:val="en-MY"/>
        </w:rPr>
        <w:t>{{company_location}}</w:t>
      </w:r>
    </w:p>
    <w:p w14:paraId="126AC5F2" w14:textId="77777777" w:rsidR="00045EB0" w:rsidRDefault="006969CF" w:rsidP="00DE2762">
      <w:pPr>
        <w:pStyle w:val="ResumeAlignRight"/>
        <w:numPr>
          <w:ilvl w:val="0"/>
          <w:numId w:val="2"/>
        </w:numPr>
        <w:tabs>
          <w:tab w:val="clear" w:pos="4584"/>
          <w:tab w:val="clear" w:pos="10080"/>
          <w:tab w:val="num" w:pos="360"/>
          <w:tab w:val="right" w:pos="10466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{{job_description}}</w:t>
      </w:r>
      <w:r w:rsidR="00065E48">
        <w:rPr>
          <w:sz w:val="20"/>
          <w:szCs w:val="20"/>
        </w:rPr>
        <w:tab/>
      </w:r>
      <w:r>
        <w:rPr>
          <w:sz w:val="20"/>
          <w:szCs w:val="20"/>
        </w:rPr>
        <w:t>{{period}}</w:t>
      </w:r>
      <w:r w:rsidR="00065E48">
        <w:rPr>
          <w:sz w:val="20"/>
          <w:szCs w:val="20"/>
        </w:rPr>
        <w:t xml:space="preserve"> </w:t>
      </w:r>
    </w:p>
    <w:p w14:paraId="253894FB" w14:textId="77777777" w:rsidR="0091623C" w:rsidRDefault="0091623C" w:rsidP="00045EB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Related </w:t>
      </w:r>
      <w:r w:rsidR="000F26D4">
        <w:rPr>
          <w:sz w:val="20"/>
          <w:szCs w:val="20"/>
        </w:rPr>
        <w:t>Knowledge:</w:t>
      </w:r>
      <w:r w:rsidR="00FF4D2C">
        <w:rPr>
          <w:sz w:val="20"/>
          <w:szCs w:val="20"/>
        </w:rPr>
        <w:t xml:space="preserve"> </w:t>
      </w:r>
      <w:r w:rsidR="006969CF">
        <w:rPr>
          <w:sz w:val="20"/>
          <w:szCs w:val="20"/>
        </w:rPr>
        <w:t>{{related_knowledge}}</w:t>
      </w:r>
    </w:p>
    <w:p w14:paraId="06B82047" w14:textId="77777777" w:rsidR="00970C28" w:rsidRPr="005A0B20" w:rsidRDefault="00F800CD" w:rsidP="00045EB0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</w:p>
    <w:p w14:paraId="60BAF505" w14:textId="77777777" w:rsidR="008D363C" w:rsidRPr="005A0B20" w:rsidRDefault="006969CF" w:rsidP="00AD32FD">
      <w:pPr>
        <w:tabs>
          <w:tab w:val="right" w:pos="10800"/>
        </w:tabs>
        <w:jc w:val="both"/>
        <w:rPr>
          <w:sz w:val="20"/>
          <w:szCs w:val="20"/>
          <w:lang w:val="en-MY"/>
        </w:rPr>
      </w:pPr>
      <w:r>
        <w:rPr>
          <w:b/>
          <w:bCs/>
          <w:iCs/>
          <w:sz w:val="20"/>
          <w:szCs w:val="20"/>
          <w:lang w:val="en-MY"/>
        </w:rPr>
        <w:t>{{project_name}}</w:t>
      </w:r>
      <w:r w:rsidR="008D363C" w:rsidRPr="005A0B20">
        <w:rPr>
          <w:b/>
          <w:sz w:val="20"/>
          <w:szCs w:val="20"/>
          <w:lang w:val="en-MY"/>
        </w:rPr>
        <w:tab/>
      </w:r>
      <w:r>
        <w:rPr>
          <w:b/>
          <w:sz w:val="20"/>
          <w:szCs w:val="20"/>
          <w:lang w:val="en-MY"/>
        </w:rPr>
        <w:t>{{project_location}}</w:t>
      </w:r>
    </w:p>
    <w:p w14:paraId="7F56A79D" w14:textId="77777777" w:rsidR="008D363C" w:rsidRPr="003D67E4" w:rsidRDefault="006969CF" w:rsidP="008D363C">
      <w:pPr>
        <w:tabs>
          <w:tab w:val="right" w:pos="10800"/>
        </w:tabs>
        <w:jc w:val="both"/>
        <w:rPr>
          <w:i/>
          <w:sz w:val="20"/>
          <w:szCs w:val="20"/>
        </w:rPr>
      </w:pPr>
      <w:r>
        <w:rPr>
          <w:i/>
          <w:sz w:val="20"/>
          <w:szCs w:val="20"/>
          <w:lang w:val="en-MY"/>
        </w:rPr>
        <w:t>{{project_category}}</w:t>
      </w:r>
      <w:r w:rsidR="008D363C" w:rsidRPr="005A0B20">
        <w:rPr>
          <w:sz w:val="20"/>
          <w:szCs w:val="20"/>
          <w:lang w:val="en-MY"/>
        </w:rPr>
        <w:tab/>
      </w:r>
      <w:r>
        <w:rPr>
          <w:sz w:val="20"/>
          <w:szCs w:val="20"/>
          <w:lang w:val="en-MY"/>
        </w:rPr>
        <w:t>{{date/period}}</w:t>
      </w:r>
    </w:p>
    <w:p w14:paraId="3A693A55" w14:textId="77777777" w:rsidR="00320C08" w:rsidRDefault="006969CF" w:rsidP="006969CF">
      <w:pPr>
        <w:pStyle w:val="ListParagraph"/>
        <w:numPr>
          <w:ilvl w:val="0"/>
          <w:numId w:val="5"/>
        </w:numPr>
        <w:tabs>
          <w:tab w:val="right" w:pos="10800"/>
        </w:tabs>
        <w:ind w:left="360"/>
        <w:jc w:val="both"/>
        <w:rPr>
          <w:iCs/>
          <w:sz w:val="20"/>
          <w:szCs w:val="20"/>
          <w:lang w:val="en-MY"/>
        </w:rPr>
      </w:pPr>
      <w:r>
        <w:rPr>
          <w:iCs/>
          <w:sz w:val="20"/>
          <w:szCs w:val="20"/>
          <w:lang w:val="en-MY"/>
        </w:rPr>
        <w:t>{{project_description}}</w:t>
      </w:r>
    </w:p>
    <w:p w14:paraId="71EF91F0" w14:textId="77777777" w:rsidR="00F800CD" w:rsidRPr="006969CF" w:rsidRDefault="00025720" w:rsidP="006969C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0"/>
          <w:szCs w:val="20"/>
        </w:rPr>
      </w:pPr>
      <w:r>
        <w:rPr>
          <w:iCs/>
          <w:sz w:val="20"/>
          <w:szCs w:val="20"/>
          <w:lang w:val="en-MY"/>
        </w:rPr>
        <w:t xml:space="preserve">Related Knowledge: </w:t>
      </w:r>
      <w:r w:rsidR="006969CF">
        <w:rPr>
          <w:sz w:val="20"/>
          <w:szCs w:val="20"/>
        </w:rPr>
        <w:t>{{related_knowledge}}</w:t>
      </w:r>
    </w:p>
    <w:p w14:paraId="0EBE93D6" w14:textId="77777777" w:rsidR="006969CF" w:rsidRPr="005A0B20" w:rsidRDefault="006969CF" w:rsidP="006969CF">
      <w:pPr>
        <w:tabs>
          <w:tab w:val="right" w:pos="10800"/>
        </w:tabs>
        <w:spacing w:before="240"/>
        <w:jc w:val="both"/>
        <w:rPr>
          <w:sz w:val="20"/>
          <w:szCs w:val="20"/>
          <w:lang w:val="en-MY"/>
        </w:rPr>
      </w:pPr>
      <w:r>
        <w:rPr>
          <w:b/>
          <w:bCs/>
          <w:iCs/>
          <w:sz w:val="20"/>
          <w:szCs w:val="20"/>
          <w:lang w:val="en-MY"/>
        </w:rPr>
        <w:t>{{project_name}}</w:t>
      </w:r>
      <w:r w:rsidRPr="005A0B20">
        <w:rPr>
          <w:b/>
          <w:sz w:val="20"/>
          <w:szCs w:val="20"/>
          <w:lang w:val="en-MY"/>
        </w:rPr>
        <w:tab/>
      </w:r>
      <w:r>
        <w:rPr>
          <w:b/>
          <w:sz w:val="20"/>
          <w:szCs w:val="20"/>
          <w:lang w:val="en-MY"/>
        </w:rPr>
        <w:t>{{project_location}}</w:t>
      </w:r>
    </w:p>
    <w:p w14:paraId="403A1E95" w14:textId="77777777" w:rsidR="006969CF" w:rsidRPr="003D67E4" w:rsidRDefault="006969CF" w:rsidP="006969CF">
      <w:pPr>
        <w:tabs>
          <w:tab w:val="right" w:pos="10800"/>
        </w:tabs>
        <w:jc w:val="both"/>
        <w:rPr>
          <w:i/>
          <w:sz w:val="20"/>
          <w:szCs w:val="20"/>
        </w:rPr>
      </w:pPr>
      <w:r>
        <w:rPr>
          <w:i/>
          <w:sz w:val="20"/>
          <w:szCs w:val="20"/>
          <w:lang w:val="en-MY"/>
        </w:rPr>
        <w:t>{{project_category}}</w:t>
      </w:r>
      <w:r w:rsidRPr="005A0B20">
        <w:rPr>
          <w:sz w:val="20"/>
          <w:szCs w:val="20"/>
          <w:lang w:val="en-MY"/>
        </w:rPr>
        <w:tab/>
      </w:r>
      <w:r>
        <w:rPr>
          <w:sz w:val="20"/>
          <w:szCs w:val="20"/>
          <w:lang w:val="en-MY"/>
        </w:rPr>
        <w:t>{{date/period}}</w:t>
      </w:r>
    </w:p>
    <w:p w14:paraId="10B4098E" w14:textId="77777777" w:rsidR="006969CF" w:rsidRDefault="006969CF" w:rsidP="006969CF">
      <w:pPr>
        <w:pStyle w:val="ListParagraph"/>
        <w:numPr>
          <w:ilvl w:val="0"/>
          <w:numId w:val="5"/>
        </w:numPr>
        <w:tabs>
          <w:tab w:val="right" w:pos="10800"/>
        </w:tabs>
        <w:ind w:left="360"/>
        <w:jc w:val="both"/>
        <w:rPr>
          <w:iCs/>
          <w:sz w:val="20"/>
          <w:szCs w:val="20"/>
          <w:lang w:val="en-MY"/>
        </w:rPr>
      </w:pPr>
      <w:r>
        <w:rPr>
          <w:iCs/>
          <w:sz w:val="20"/>
          <w:szCs w:val="20"/>
          <w:lang w:val="en-MY"/>
        </w:rPr>
        <w:t>{{project_description}}</w:t>
      </w:r>
    </w:p>
    <w:p w14:paraId="65DF54BD" w14:textId="77777777" w:rsidR="006969CF" w:rsidRPr="006969CF" w:rsidRDefault="006969CF" w:rsidP="006969C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0"/>
          <w:szCs w:val="20"/>
        </w:rPr>
      </w:pPr>
      <w:r>
        <w:rPr>
          <w:iCs/>
          <w:sz w:val="20"/>
          <w:szCs w:val="20"/>
          <w:lang w:val="en-MY"/>
        </w:rPr>
        <w:t xml:space="preserve">Related Knowledge: </w:t>
      </w:r>
      <w:r>
        <w:rPr>
          <w:sz w:val="20"/>
          <w:szCs w:val="20"/>
        </w:rPr>
        <w:t>{{related_knowledge}}</w:t>
      </w:r>
    </w:p>
    <w:p w14:paraId="43C2D3CA" w14:textId="77777777" w:rsidR="006969CF" w:rsidRPr="005A0B20" w:rsidRDefault="006969CF" w:rsidP="006969CF">
      <w:pPr>
        <w:tabs>
          <w:tab w:val="right" w:pos="10800"/>
        </w:tabs>
        <w:spacing w:before="240"/>
        <w:jc w:val="both"/>
        <w:rPr>
          <w:sz w:val="20"/>
          <w:szCs w:val="20"/>
          <w:lang w:val="en-MY"/>
        </w:rPr>
      </w:pPr>
      <w:r>
        <w:rPr>
          <w:b/>
          <w:bCs/>
          <w:iCs/>
          <w:sz w:val="20"/>
          <w:szCs w:val="20"/>
          <w:lang w:val="en-MY"/>
        </w:rPr>
        <w:t>{{project_name}}</w:t>
      </w:r>
      <w:r w:rsidRPr="005A0B20">
        <w:rPr>
          <w:b/>
          <w:sz w:val="20"/>
          <w:szCs w:val="20"/>
          <w:lang w:val="en-MY"/>
        </w:rPr>
        <w:tab/>
      </w:r>
      <w:r>
        <w:rPr>
          <w:b/>
          <w:sz w:val="20"/>
          <w:szCs w:val="20"/>
          <w:lang w:val="en-MY"/>
        </w:rPr>
        <w:t>{{project_location}}</w:t>
      </w:r>
    </w:p>
    <w:p w14:paraId="2443D343" w14:textId="77777777" w:rsidR="006969CF" w:rsidRPr="003D67E4" w:rsidRDefault="006969CF" w:rsidP="006969CF">
      <w:pPr>
        <w:tabs>
          <w:tab w:val="right" w:pos="10800"/>
        </w:tabs>
        <w:jc w:val="both"/>
        <w:rPr>
          <w:i/>
          <w:sz w:val="20"/>
          <w:szCs w:val="20"/>
        </w:rPr>
      </w:pPr>
      <w:r>
        <w:rPr>
          <w:i/>
          <w:sz w:val="20"/>
          <w:szCs w:val="20"/>
          <w:lang w:val="en-MY"/>
        </w:rPr>
        <w:t>{{project_category}}</w:t>
      </w:r>
      <w:r w:rsidRPr="005A0B20">
        <w:rPr>
          <w:sz w:val="20"/>
          <w:szCs w:val="20"/>
          <w:lang w:val="en-MY"/>
        </w:rPr>
        <w:tab/>
      </w:r>
      <w:r>
        <w:rPr>
          <w:sz w:val="20"/>
          <w:szCs w:val="20"/>
          <w:lang w:val="en-MY"/>
        </w:rPr>
        <w:t>{{date/period}}</w:t>
      </w:r>
    </w:p>
    <w:p w14:paraId="590C73E0" w14:textId="77777777" w:rsidR="006969CF" w:rsidRDefault="006969CF" w:rsidP="006969CF">
      <w:pPr>
        <w:pStyle w:val="ListParagraph"/>
        <w:numPr>
          <w:ilvl w:val="0"/>
          <w:numId w:val="5"/>
        </w:numPr>
        <w:tabs>
          <w:tab w:val="right" w:pos="10800"/>
        </w:tabs>
        <w:ind w:left="360"/>
        <w:jc w:val="both"/>
        <w:rPr>
          <w:iCs/>
          <w:sz w:val="20"/>
          <w:szCs w:val="20"/>
          <w:lang w:val="en-MY"/>
        </w:rPr>
      </w:pPr>
      <w:r>
        <w:rPr>
          <w:iCs/>
          <w:sz w:val="20"/>
          <w:szCs w:val="20"/>
          <w:lang w:val="en-MY"/>
        </w:rPr>
        <w:t>{{project_description}}</w:t>
      </w:r>
    </w:p>
    <w:p w14:paraId="4DC63D9A" w14:textId="77777777" w:rsidR="006969CF" w:rsidRPr="006969CF" w:rsidRDefault="006969CF" w:rsidP="006969C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0"/>
          <w:szCs w:val="20"/>
        </w:rPr>
      </w:pPr>
      <w:r>
        <w:rPr>
          <w:iCs/>
          <w:sz w:val="20"/>
          <w:szCs w:val="20"/>
          <w:lang w:val="en-MY"/>
        </w:rPr>
        <w:t xml:space="preserve">Related Knowledge: </w:t>
      </w:r>
      <w:r>
        <w:rPr>
          <w:sz w:val="20"/>
          <w:szCs w:val="20"/>
        </w:rPr>
        <w:t>{{related_knowledge}}</w:t>
      </w:r>
    </w:p>
    <w:p w14:paraId="493625FF" w14:textId="77777777" w:rsidR="008149B1" w:rsidRPr="005A0B20" w:rsidRDefault="008149B1" w:rsidP="00F96F39">
      <w:pPr>
        <w:pStyle w:val="ResumeAlignRight"/>
        <w:tabs>
          <w:tab w:val="left" w:pos="360"/>
        </w:tabs>
        <w:jc w:val="both"/>
        <w:rPr>
          <w:sz w:val="20"/>
          <w:szCs w:val="20"/>
        </w:rPr>
      </w:pPr>
    </w:p>
    <w:p w14:paraId="3D5C7470" w14:textId="77777777" w:rsidR="00970C28" w:rsidRPr="005A0B20" w:rsidRDefault="00CC4AD2" w:rsidP="00970C28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ACHIEVEMENTS</w:t>
      </w:r>
    </w:p>
    <w:p w14:paraId="1EEBCD7F" w14:textId="77777777" w:rsidR="008149B1" w:rsidRPr="005A0B20" w:rsidRDefault="006969CF" w:rsidP="008149B1">
      <w:pPr>
        <w:pStyle w:val="ResumeAlignRight"/>
        <w:tabs>
          <w:tab w:val="clear" w:pos="1008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{{achievement}}</w:t>
      </w:r>
      <w:r w:rsidR="008149B1" w:rsidRPr="005A0B20">
        <w:rPr>
          <w:b/>
          <w:sz w:val="20"/>
          <w:szCs w:val="20"/>
        </w:rPr>
        <w:t xml:space="preserve"> </w:t>
      </w:r>
      <w:r w:rsidR="008149B1" w:rsidRPr="005A0B20">
        <w:rPr>
          <w:sz w:val="20"/>
          <w:szCs w:val="20"/>
        </w:rPr>
        <w:tab/>
      </w:r>
      <w:r>
        <w:rPr>
          <w:sz w:val="20"/>
          <w:szCs w:val="20"/>
          <w:lang w:val="en-MY"/>
        </w:rPr>
        <w:t>{{date/period}}</w:t>
      </w:r>
    </w:p>
    <w:p w14:paraId="57374EB0" w14:textId="77777777" w:rsidR="008149B1" w:rsidRPr="005A0B20" w:rsidRDefault="006969CF" w:rsidP="00AD32F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{{achievement_description}}</w:t>
      </w:r>
    </w:p>
    <w:p w14:paraId="7FD28FB3" w14:textId="77777777" w:rsidR="006969CF" w:rsidRPr="005A0B20" w:rsidRDefault="006969CF" w:rsidP="006969CF">
      <w:pPr>
        <w:pStyle w:val="ResumeAlignRight"/>
        <w:tabs>
          <w:tab w:val="clear" w:pos="10080"/>
          <w:tab w:val="right" w:pos="10800"/>
        </w:tabs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{{achievement}}</w:t>
      </w:r>
      <w:r w:rsidRPr="005A0B20">
        <w:rPr>
          <w:b/>
          <w:sz w:val="20"/>
          <w:szCs w:val="20"/>
        </w:rPr>
        <w:t xml:space="preserve"> </w:t>
      </w:r>
      <w:r w:rsidRPr="005A0B20">
        <w:rPr>
          <w:sz w:val="20"/>
          <w:szCs w:val="20"/>
        </w:rPr>
        <w:tab/>
      </w:r>
      <w:r>
        <w:rPr>
          <w:sz w:val="20"/>
          <w:szCs w:val="20"/>
          <w:lang w:val="en-MY"/>
        </w:rPr>
        <w:t>{{date/period}}</w:t>
      </w:r>
    </w:p>
    <w:p w14:paraId="4BDFB718" w14:textId="77777777" w:rsidR="006969CF" w:rsidRPr="005A0B20" w:rsidRDefault="006969CF" w:rsidP="006969C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{{achievement_description}}</w:t>
      </w:r>
    </w:p>
    <w:p w14:paraId="607FF14D" w14:textId="77777777" w:rsidR="00632E8D" w:rsidRPr="005A0B20" w:rsidRDefault="00632E8D" w:rsidP="00632E8D">
      <w:pPr>
        <w:pStyle w:val="ResumeAlignRight"/>
        <w:tabs>
          <w:tab w:val="clear" w:pos="10080"/>
          <w:tab w:val="right" w:pos="10800"/>
        </w:tabs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{{achievement}}</w:t>
      </w:r>
      <w:r w:rsidRPr="005A0B20">
        <w:rPr>
          <w:b/>
          <w:sz w:val="20"/>
          <w:szCs w:val="20"/>
        </w:rPr>
        <w:t xml:space="preserve"> </w:t>
      </w:r>
      <w:r w:rsidRPr="005A0B20">
        <w:rPr>
          <w:sz w:val="20"/>
          <w:szCs w:val="20"/>
        </w:rPr>
        <w:tab/>
      </w:r>
      <w:r>
        <w:rPr>
          <w:sz w:val="20"/>
          <w:szCs w:val="20"/>
          <w:lang w:val="en-MY"/>
        </w:rPr>
        <w:t>{{date/period}}</w:t>
      </w:r>
    </w:p>
    <w:p w14:paraId="27591228" w14:textId="77777777" w:rsidR="00632E8D" w:rsidRPr="005A0B20" w:rsidRDefault="00632E8D" w:rsidP="00632E8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{{achievement_description}}</w:t>
      </w:r>
    </w:p>
    <w:p w14:paraId="1F1A53B0" w14:textId="77777777" w:rsidR="00970C28" w:rsidRPr="005A0B20" w:rsidRDefault="00970C28" w:rsidP="00970C28">
      <w:pPr>
        <w:pStyle w:val="ResumeAlignRight"/>
        <w:jc w:val="both"/>
        <w:rPr>
          <w:sz w:val="20"/>
          <w:szCs w:val="20"/>
        </w:rPr>
      </w:pPr>
    </w:p>
    <w:p w14:paraId="50094188" w14:textId="77777777" w:rsidR="00970C28" w:rsidRPr="005A0B20" w:rsidRDefault="00970C28" w:rsidP="00970C28">
      <w:pPr>
        <w:pStyle w:val="ResumeAlignRight"/>
        <w:pBdr>
          <w:bottom w:val="single" w:sz="4" w:space="1" w:color="auto"/>
        </w:pBdr>
        <w:tabs>
          <w:tab w:val="left" w:pos="360"/>
        </w:tabs>
        <w:jc w:val="both"/>
        <w:rPr>
          <w:b/>
          <w:sz w:val="20"/>
          <w:szCs w:val="20"/>
        </w:rPr>
      </w:pPr>
      <w:r w:rsidRPr="005A0B20">
        <w:rPr>
          <w:b/>
          <w:sz w:val="20"/>
          <w:szCs w:val="20"/>
        </w:rPr>
        <w:t>SKILLS</w:t>
      </w:r>
    </w:p>
    <w:p w14:paraId="0E23D9E6" w14:textId="551DD654" w:rsidR="00320C08" w:rsidRDefault="00632E8D" w:rsidP="00875567">
      <w:pPr>
        <w:pStyle w:val="ResumeAlignRight"/>
        <w:numPr>
          <w:ilvl w:val="0"/>
          <w:numId w:val="4"/>
        </w:numPr>
        <w:ind w:left="360"/>
        <w:jc w:val="both"/>
        <w:rPr>
          <w:bCs/>
          <w:sz w:val="20"/>
          <w:szCs w:val="20"/>
        </w:rPr>
      </w:pPr>
      <w:r w:rsidRPr="00632E8D">
        <w:rPr>
          <w:bCs/>
          <w:sz w:val="20"/>
          <w:szCs w:val="20"/>
        </w:rPr>
        <w:t>{{skill</w:t>
      </w:r>
      <w:r w:rsidR="00F506CE">
        <w:rPr>
          <w:bCs/>
          <w:sz w:val="20"/>
          <w:szCs w:val="20"/>
        </w:rPr>
        <w:t>_name</w:t>
      </w:r>
      <w:r w:rsidRPr="00632E8D">
        <w:rPr>
          <w:bCs/>
          <w:sz w:val="20"/>
          <w:szCs w:val="20"/>
        </w:rPr>
        <w:t>}}</w:t>
      </w:r>
      <w:r w:rsidR="00F506CE">
        <w:rPr>
          <w:bCs/>
          <w:sz w:val="20"/>
          <w:szCs w:val="20"/>
        </w:rPr>
        <w:t>: {{skill1}} | {{skill2}} | {{skill3}}</w:t>
      </w:r>
    </w:p>
    <w:p w14:paraId="1B74D6F5" w14:textId="77777777" w:rsidR="00F506CE" w:rsidRDefault="00F506CE" w:rsidP="00F506CE">
      <w:pPr>
        <w:pStyle w:val="ResumeAlignRight"/>
        <w:numPr>
          <w:ilvl w:val="0"/>
          <w:numId w:val="4"/>
        </w:numPr>
        <w:ind w:left="360"/>
        <w:jc w:val="both"/>
        <w:rPr>
          <w:bCs/>
          <w:sz w:val="20"/>
          <w:szCs w:val="20"/>
        </w:rPr>
      </w:pPr>
      <w:r w:rsidRPr="00632E8D">
        <w:rPr>
          <w:bCs/>
          <w:sz w:val="20"/>
          <w:szCs w:val="20"/>
        </w:rPr>
        <w:t>{{skill</w:t>
      </w:r>
      <w:r>
        <w:rPr>
          <w:bCs/>
          <w:sz w:val="20"/>
          <w:szCs w:val="20"/>
        </w:rPr>
        <w:t>_name</w:t>
      </w:r>
      <w:r w:rsidRPr="00632E8D">
        <w:rPr>
          <w:bCs/>
          <w:sz w:val="20"/>
          <w:szCs w:val="20"/>
        </w:rPr>
        <w:t>}}</w:t>
      </w:r>
      <w:r>
        <w:rPr>
          <w:bCs/>
          <w:sz w:val="20"/>
          <w:szCs w:val="20"/>
        </w:rPr>
        <w:t>: {{skill1}} | {{skill2}} | {{skill3}}</w:t>
      </w:r>
    </w:p>
    <w:p w14:paraId="72ADF2EE" w14:textId="7C745C33" w:rsidR="00632E8D" w:rsidRPr="00F506CE" w:rsidRDefault="00F506CE" w:rsidP="00F506CE">
      <w:pPr>
        <w:pStyle w:val="ResumeAlignRight"/>
        <w:numPr>
          <w:ilvl w:val="0"/>
          <w:numId w:val="4"/>
        </w:numPr>
        <w:ind w:left="360"/>
        <w:jc w:val="both"/>
        <w:rPr>
          <w:bCs/>
          <w:sz w:val="20"/>
          <w:szCs w:val="20"/>
        </w:rPr>
      </w:pPr>
      <w:r w:rsidRPr="00632E8D">
        <w:rPr>
          <w:bCs/>
          <w:sz w:val="20"/>
          <w:szCs w:val="20"/>
        </w:rPr>
        <w:t>{{skill</w:t>
      </w:r>
      <w:r>
        <w:rPr>
          <w:bCs/>
          <w:sz w:val="20"/>
          <w:szCs w:val="20"/>
        </w:rPr>
        <w:t>_name</w:t>
      </w:r>
      <w:r w:rsidRPr="00632E8D">
        <w:rPr>
          <w:bCs/>
          <w:sz w:val="20"/>
          <w:szCs w:val="20"/>
        </w:rPr>
        <w:t>}}</w:t>
      </w:r>
      <w:r>
        <w:rPr>
          <w:bCs/>
          <w:sz w:val="20"/>
          <w:szCs w:val="20"/>
        </w:rPr>
        <w:t>: {{skill1}} | {{skill2}} | {{skill3}}</w:t>
      </w:r>
    </w:p>
    <w:sectPr w:rsidR="00632E8D" w:rsidRPr="00F506C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08ACE" w14:textId="77777777" w:rsidR="000A22ED" w:rsidRDefault="000A22ED" w:rsidP="001838AA">
      <w:r>
        <w:separator/>
      </w:r>
    </w:p>
  </w:endnote>
  <w:endnote w:type="continuationSeparator" w:id="0">
    <w:p w14:paraId="6DE012A9" w14:textId="77777777" w:rsidR="000A22ED" w:rsidRDefault="000A22ED" w:rsidP="001838AA">
      <w:r>
        <w:continuationSeparator/>
      </w:r>
    </w:p>
  </w:endnote>
  <w:endnote w:type="continuationNotice" w:id="1">
    <w:p w14:paraId="44D9F386" w14:textId="77777777" w:rsidR="000A22ED" w:rsidRDefault="000A22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6B612" w14:textId="77777777" w:rsidR="000A22ED" w:rsidRDefault="000A22ED" w:rsidP="001838AA">
      <w:r>
        <w:separator/>
      </w:r>
    </w:p>
  </w:footnote>
  <w:footnote w:type="continuationSeparator" w:id="0">
    <w:p w14:paraId="0F550925" w14:textId="77777777" w:rsidR="000A22ED" w:rsidRDefault="000A22ED" w:rsidP="001838AA">
      <w:r>
        <w:continuationSeparator/>
      </w:r>
    </w:p>
  </w:footnote>
  <w:footnote w:type="continuationNotice" w:id="1">
    <w:p w14:paraId="2CDB3226" w14:textId="77777777" w:rsidR="000A22ED" w:rsidRDefault="000A22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6A55F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64391B"/>
    <w:multiLevelType w:val="hybridMultilevel"/>
    <w:tmpl w:val="7C3471EC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6EAD"/>
    <w:multiLevelType w:val="hybridMultilevel"/>
    <w:tmpl w:val="5E567F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E04F3"/>
    <w:multiLevelType w:val="hybridMultilevel"/>
    <w:tmpl w:val="41FE05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149678">
    <w:abstractNumId w:val="3"/>
  </w:num>
  <w:num w:numId="2" w16cid:durableId="430051149">
    <w:abstractNumId w:val="1"/>
  </w:num>
  <w:num w:numId="3" w16cid:durableId="751122129">
    <w:abstractNumId w:val="0"/>
  </w:num>
  <w:num w:numId="4" w16cid:durableId="1143961694">
    <w:abstractNumId w:val="4"/>
  </w:num>
  <w:num w:numId="5" w16cid:durableId="82674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CE"/>
    <w:rsid w:val="0002467C"/>
    <w:rsid w:val="00025720"/>
    <w:rsid w:val="00026FA7"/>
    <w:rsid w:val="000367BF"/>
    <w:rsid w:val="00037ECF"/>
    <w:rsid w:val="00045EB0"/>
    <w:rsid w:val="0005127A"/>
    <w:rsid w:val="000542AA"/>
    <w:rsid w:val="00054A57"/>
    <w:rsid w:val="000607B2"/>
    <w:rsid w:val="00061022"/>
    <w:rsid w:val="00062D70"/>
    <w:rsid w:val="00065E48"/>
    <w:rsid w:val="00084528"/>
    <w:rsid w:val="00092DC5"/>
    <w:rsid w:val="000A22ED"/>
    <w:rsid w:val="000A24A5"/>
    <w:rsid w:val="000A685B"/>
    <w:rsid w:val="000A6E3B"/>
    <w:rsid w:val="000B4636"/>
    <w:rsid w:val="000B7A2A"/>
    <w:rsid w:val="000C0BEA"/>
    <w:rsid w:val="000C0EDC"/>
    <w:rsid w:val="000C26F8"/>
    <w:rsid w:val="000D4B5A"/>
    <w:rsid w:val="000E006C"/>
    <w:rsid w:val="000E0D0E"/>
    <w:rsid w:val="000E5D78"/>
    <w:rsid w:val="000F26D4"/>
    <w:rsid w:val="00106E7E"/>
    <w:rsid w:val="00122AAA"/>
    <w:rsid w:val="00122AE0"/>
    <w:rsid w:val="00123B4D"/>
    <w:rsid w:val="0012574B"/>
    <w:rsid w:val="00126460"/>
    <w:rsid w:val="0012646E"/>
    <w:rsid w:val="0013258C"/>
    <w:rsid w:val="0013290F"/>
    <w:rsid w:val="0013335D"/>
    <w:rsid w:val="001334BA"/>
    <w:rsid w:val="00134A34"/>
    <w:rsid w:val="00137B36"/>
    <w:rsid w:val="0015744B"/>
    <w:rsid w:val="00162AFE"/>
    <w:rsid w:val="00165409"/>
    <w:rsid w:val="001748F3"/>
    <w:rsid w:val="001803C6"/>
    <w:rsid w:val="001838AA"/>
    <w:rsid w:val="001956B7"/>
    <w:rsid w:val="001A1BE8"/>
    <w:rsid w:val="001A3DAA"/>
    <w:rsid w:val="001B032E"/>
    <w:rsid w:val="001C2A66"/>
    <w:rsid w:val="001D037E"/>
    <w:rsid w:val="001E022C"/>
    <w:rsid w:val="001E3A11"/>
    <w:rsid w:val="001E5147"/>
    <w:rsid w:val="001E59F7"/>
    <w:rsid w:val="001E7D93"/>
    <w:rsid w:val="001F567B"/>
    <w:rsid w:val="001F7ECE"/>
    <w:rsid w:val="0020407E"/>
    <w:rsid w:val="002065B1"/>
    <w:rsid w:val="002150AF"/>
    <w:rsid w:val="002217A8"/>
    <w:rsid w:val="00227436"/>
    <w:rsid w:val="00227F39"/>
    <w:rsid w:val="00283B5D"/>
    <w:rsid w:val="002954CC"/>
    <w:rsid w:val="002A0F4C"/>
    <w:rsid w:val="002B0D7E"/>
    <w:rsid w:val="002B0F98"/>
    <w:rsid w:val="002B789E"/>
    <w:rsid w:val="002C024C"/>
    <w:rsid w:val="002D395D"/>
    <w:rsid w:val="002D5F89"/>
    <w:rsid w:val="002E0E21"/>
    <w:rsid w:val="002E15A9"/>
    <w:rsid w:val="002F216A"/>
    <w:rsid w:val="002F767F"/>
    <w:rsid w:val="003130B8"/>
    <w:rsid w:val="00313DDC"/>
    <w:rsid w:val="00320C08"/>
    <w:rsid w:val="0033223B"/>
    <w:rsid w:val="0034664A"/>
    <w:rsid w:val="003614DE"/>
    <w:rsid w:val="00384BB8"/>
    <w:rsid w:val="003861D5"/>
    <w:rsid w:val="003877D5"/>
    <w:rsid w:val="00387F26"/>
    <w:rsid w:val="003A0616"/>
    <w:rsid w:val="003B3180"/>
    <w:rsid w:val="003B7AAA"/>
    <w:rsid w:val="003D3667"/>
    <w:rsid w:val="003D67E4"/>
    <w:rsid w:val="003E2011"/>
    <w:rsid w:val="003E6558"/>
    <w:rsid w:val="003F1675"/>
    <w:rsid w:val="00416478"/>
    <w:rsid w:val="0042108F"/>
    <w:rsid w:val="004237F7"/>
    <w:rsid w:val="004435BE"/>
    <w:rsid w:val="00455BD6"/>
    <w:rsid w:val="00456072"/>
    <w:rsid w:val="004731C4"/>
    <w:rsid w:val="004833C2"/>
    <w:rsid w:val="004978FC"/>
    <w:rsid w:val="004A57A2"/>
    <w:rsid w:val="004B1425"/>
    <w:rsid w:val="004B6103"/>
    <w:rsid w:val="004C5E40"/>
    <w:rsid w:val="004D6E94"/>
    <w:rsid w:val="004D7B9D"/>
    <w:rsid w:val="004F6E9A"/>
    <w:rsid w:val="004F7A99"/>
    <w:rsid w:val="00503C9F"/>
    <w:rsid w:val="00507902"/>
    <w:rsid w:val="00516ACA"/>
    <w:rsid w:val="00524365"/>
    <w:rsid w:val="00561B86"/>
    <w:rsid w:val="00564090"/>
    <w:rsid w:val="00571043"/>
    <w:rsid w:val="0057348E"/>
    <w:rsid w:val="00575091"/>
    <w:rsid w:val="00584D03"/>
    <w:rsid w:val="00587E28"/>
    <w:rsid w:val="00596659"/>
    <w:rsid w:val="005972A1"/>
    <w:rsid w:val="005A0B20"/>
    <w:rsid w:val="005B37CC"/>
    <w:rsid w:val="005B5581"/>
    <w:rsid w:val="005B6965"/>
    <w:rsid w:val="005C2613"/>
    <w:rsid w:val="005C34DD"/>
    <w:rsid w:val="005C7B20"/>
    <w:rsid w:val="005E00AA"/>
    <w:rsid w:val="005F4D18"/>
    <w:rsid w:val="006068B4"/>
    <w:rsid w:val="0061000E"/>
    <w:rsid w:val="00617D8F"/>
    <w:rsid w:val="00627B7C"/>
    <w:rsid w:val="00632E8D"/>
    <w:rsid w:val="0063335E"/>
    <w:rsid w:val="00640C44"/>
    <w:rsid w:val="00644C22"/>
    <w:rsid w:val="00647FD5"/>
    <w:rsid w:val="00650B96"/>
    <w:rsid w:val="00651026"/>
    <w:rsid w:val="00660B35"/>
    <w:rsid w:val="00665E54"/>
    <w:rsid w:val="00675E6E"/>
    <w:rsid w:val="00680F3D"/>
    <w:rsid w:val="00686BFB"/>
    <w:rsid w:val="0069004F"/>
    <w:rsid w:val="0069317A"/>
    <w:rsid w:val="00693AA8"/>
    <w:rsid w:val="00696664"/>
    <w:rsid w:val="006969CF"/>
    <w:rsid w:val="00696A57"/>
    <w:rsid w:val="006A4690"/>
    <w:rsid w:val="006B014A"/>
    <w:rsid w:val="006B0498"/>
    <w:rsid w:val="006C09D0"/>
    <w:rsid w:val="006C0CA1"/>
    <w:rsid w:val="006C2789"/>
    <w:rsid w:val="006D1A5F"/>
    <w:rsid w:val="006D36B9"/>
    <w:rsid w:val="006D416F"/>
    <w:rsid w:val="006D4193"/>
    <w:rsid w:val="006D4B3A"/>
    <w:rsid w:val="006E5C28"/>
    <w:rsid w:val="006F2831"/>
    <w:rsid w:val="00701BF7"/>
    <w:rsid w:val="00705EBA"/>
    <w:rsid w:val="00712B4D"/>
    <w:rsid w:val="00714939"/>
    <w:rsid w:val="00727EC1"/>
    <w:rsid w:val="00733F67"/>
    <w:rsid w:val="007359D6"/>
    <w:rsid w:val="007360EA"/>
    <w:rsid w:val="00754380"/>
    <w:rsid w:val="00762BD4"/>
    <w:rsid w:val="00766DF6"/>
    <w:rsid w:val="007671FB"/>
    <w:rsid w:val="00767B1A"/>
    <w:rsid w:val="0077462C"/>
    <w:rsid w:val="007A2D0A"/>
    <w:rsid w:val="007B65C4"/>
    <w:rsid w:val="007C7883"/>
    <w:rsid w:val="007E50AB"/>
    <w:rsid w:val="007E6648"/>
    <w:rsid w:val="007E7E82"/>
    <w:rsid w:val="007F2A62"/>
    <w:rsid w:val="00803658"/>
    <w:rsid w:val="008149B1"/>
    <w:rsid w:val="00821D44"/>
    <w:rsid w:val="008329F4"/>
    <w:rsid w:val="00843210"/>
    <w:rsid w:val="0085052F"/>
    <w:rsid w:val="008552E9"/>
    <w:rsid w:val="00864C08"/>
    <w:rsid w:val="008672A2"/>
    <w:rsid w:val="00867BAA"/>
    <w:rsid w:val="00873028"/>
    <w:rsid w:val="00875567"/>
    <w:rsid w:val="00877A6A"/>
    <w:rsid w:val="00880972"/>
    <w:rsid w:val="008A28A5"/>
    <w:rsid w:val="008A3544"/>
    <w:rsid w:val="008D363C"/>
    <w:rsid w:val="008D3849"/>
    <w:rsid w:val="008E04FE"/>
    <w:rsid w:val="008F6294"/>
    <w:rsid w:val="00907AE4"/>
    <w:rsid w:val="00910D21"/>
    <w:rsid w:val="0091623C"/>
    <w:rsid w:val="009205BE"/>
    <w:rsid w:val="009229CD"/>
    <w:rsid w:val="009233DD"/>
    <w:rsid w:val="00926E1D"/>
    <w:rsid w:val="009350F5"/>
    <w:rsid w:val="00944AE9"/>
    <w:rsid w:val="00970C28"/>
    <w:rsid w:val="009779BE"/>
    <w:rsid w:val="009826A2"/>
    <w:rsid w:val="00985A21"/>
    <w:rsid w:val="0099004D"/>
    <w:rsid w:val="009979BD"/>
    <w:rsid w:val="009A497D"/>
    <w:rsid w:val="009C0086"/>
    <w:rsid w:val="009C3258"/>
    <w:rsid w:val="009C6831"/>
    <w:rsid w:val="009C7D38"/>
    <w:rsid w:val="009D2A59"/>
    <w:rsid w:val="009E3EE6"/>
    <w:rsid w:val="009F1117"/>
    <w:rsid w:val="009F5413"/>
    <w:rsid w:val="00A17F82"/>
    <w:rsid w:val="00A2369E"/>
    <w:rsid w:val="00A273ED"/>
    <w:rsid w:val="00A472A0"/>
    <w:rsid w:val="00A60F2D"/>
    <w:rsid w:val="00A615AE"/>
    <w:rsid w:val="00A64DD2"/>
    <w:rsid w:val="00A80677"/>
    <w:rsid w:val="00A81EFA"/>
    <w:rsid w:val="00AB06DA"/>
    <w:rsid w:val="00AC3B04"/>
    <w:rsid w:val="00AC3BD3"/>
    <w:rsid w:val="00AD0CED"/>
    <w:rsid w:val="00AD27C0"/>
    <w:rsid w:val="00AD32FD"/>
    <w:rsid w:val="00AE7759"/>
    <w:rsid w:val="00AF6900"/>
    <w:rsid w:val="00AF6992"/>
    <w:rsid w:val="00B0535D"/>
    <w:rsid w:val="00B10E8B"/>
    <w:rsid w:val="00B46D26"/>
    <w:rsid w:val="00B505C3"/>
    <w:rsid w:val="00B53875"/>
    <w:rsid w:val="00B62F27"/>
    <w:rsid w:val="00B70A80"/>
    <w:rsid w:val="00B825F9"/>
    <w:rsid w:val="00B835DE"/>
    <w:rsid w:val="00B97573"/>
    <w:rsid w:val="00BB4326"/>
    <w:rsid w:val="00BB7C5C"/>
    <w:rsid w:val="00BC3141"/>
    <w:rsid w:val="00BD1B29"/>
    <w:rsid w:val="00BE4136"/>
    <w:rsid w:val="00BE7AB1"/>
    <w:rsid w:val="00BF725D"/>
    <w:rsid w:val="00C17D7C"/>
    <w:rsid w:val="00C446C0"/>
    <w:rsid w:val="00C5488A"/>
    <w:rsid w:val="00CB6ED5"/>
    <w:rsid w:val="00CC4AD2"/>
    <w:rsid w:val="00CD7F72"/>
    <w:rsid w:val="00CE699D"/>
    <w:rsid w:val="00CE7EFF"/>
    <w:rsid w:val="00CF481F"/>
    <w:rsid w:val="00CF6D09"/>
    <w:rsid w:val="00D00484"/>
    <w:rsid w:val="00D0420E"/>
    <w:rsid w:val="00D07370"/>
    <w:rsid w:val="00D12663"/>
    <w:rsid w:val="00D20E3D"/>
    <w:rsid w:val="00D23E6A"/>
    <w:rsid w:val="00D246D9"/>
    <w:rsid w:val="00D2563E"/>
    <w:rsid w:val="00D34837"/>
    <w:rsid w:val="00D45075"/>
    <w:rsid w:val="00D520ED"/>
    <w:rsid w:val="00D77219"/>
    <w:rsid w:val="00D819C8"/>
    <w:rsid w:val="00DA250D"/>
    <w:rsid w:val="00DB349A"/>
    <w:rsid w:val="00DE2762"/>
    <w:rsid w:val="00DE6C3B"/>
    <w:rsid w:val="00E00346"/>
    <w:rsid w:val="00E00C7E"/>
    <w:rsid w:val="00E110D6"/>
    <w:rsid w:val="00E11C91"/>
    <w:rsid w:val="00E14400"/>
    <w:rsid w:val="00E15D0F"/>
    <w:rsid w:val="00E16E62"/>
    <w:rsid w:val="00E2413B"/>
    <w:rsid w:val="00E3191D"/>
    <w:rsid w:val="00E33F30"/>
    <w:rsid w:val="00E35055"/>
    <w:rsid w:val="00E5013B"/>
    <w:rsid w:val="00E618D5"/>
    <w:rsid w:val="00E65AAF"/>
    <w:rsid w:val="00E80AB2"/>
    <w:rsid w:val="00E826FD"/>
    <w:rsid w:val="00EC626F"/>
    <w:rsid w:val="00F06F55"/>
    <w:rsid w:val="00F2236C"/>
    <w:rsid w:val="00F238F0"/>
    <w:rsid w:val="00F3560D"/>
    <w:rsid w:val="00F506CE"/>
    <w:rsid w:val="00F60530"/>
    <w:rsid w:val="00F7264C"/>
    <w:rsid w:val="00F800CD"/>
    <w:rsid w:val="00F80B50"/>
    <w:rsid w:val="00F86505"/>
    <w:rsid w:val="00F969F2"/>
    <w:rsid w:val="00F96F39"/>
    <w:rsid w:val="00FA567D"/>
    <w:rsid w:val="00FB39AC"/>
    <w:rsid w:val="00FB5702"/>
    <w:rsid w:val="00FB7F9A"/>
    <w:rsid w:val="00FC1A06"/>
    <w:rsid w:val="00FD0099"/>
    <w:rsid w:val="00FD18EF"/>
    <w:rsid w:val="00FD6A62"/>
    <w:rsid w:val="00FF0A9C"/>
    <w:rsid w:val="00FF1054"/>
    <w:rsid w:val="00FF2851"/>
    <w:rsid w:val="00FF4D2C"/>
    <w:rsid w:val="4B5D0F75"/>
    <w:rsid w:val="4DD61B8A"/>
    <w:rsid w:val="624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D1A1A"/>
  <w15:chartTrackingRefBased/>
  <w15:docId w15:val="{55FDE5E9-DC1D-2F48-A3DD-D6615886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9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0C28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ResumeAlignRight">
    <w:name w:val="Resume Align Right"/>
    <w:basedOn w:val="Normal"/>
    <w:rsid w:val="00970C2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970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21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83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AA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944A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ongjiayee/Downloads/oo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oops.dotx</Template>
  <TotalTime>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Links>
    <vt:vector size="24" baseType="variant"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http://www.linkedin.com/in/jia-yee-chong-2a5a60285</vt:lpwstr>
      </vt:variant>
      <vt:variant>
        <vt:lpwstr/>
      </vt:variant>
      <vt:variant>
        <vt:i4>7405638</vt:i4>
      </vt:variant>
      <vt:variant>
        <vt:i4>6</vt:i4>
      </vt:variant>
      <vt:variant>
        <vt:i4>0</vt:i4>
      </vt:variant>
      <vt:variant>
        <vt:i4>5</vt:i4>
      </vt:variant>
      <vt:variant>
        <vt:lpwstr>mailto:chongjyee@gmail.com</vt:lpwstr>
      </vt:variant>
      <vt:variant>
        <vt:lpwstr/>
      </vt:variant>
      <vt:variant>
        <vt:i4>6357027</vt:i4>
      </vt:variant>
      <vt:variant>
        <vt:i4>3</vt:i4>
      </vt:variant>
      <vt:variant>
        <vt:i4>0</vt:i4>
      </vt:variant>
      <vt:variant>
        <vt:i4>5</vt:i4>
      </vt:variant>
      <vt:variant>
        <vt:lpwstr>https://github.com/chongjiayee0156?tab=repositories</vt:lpwstr>
      </vt:variant>
      <vt:variant>
        <vt:lpwstr/>
      </vt:variant>
      <vt:variant>
        <vt:i4>2687099</vt:i4>
      </vt:variant>
      <vt:variant>
        <vt:i4>0</vt:i4>
      </vt:variant>
      <vt:variant>
        <vt:i4>0</vt:i4>
      </vt:variant>
      <vt:variant>
        <vt:i4>5</vt:i4>
      </vt:variant>
      <vt:variant>
        <vt:lpwstr>https://portfolio2-azure-eight.vercel.app/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chongjiayee</dc:creator>
  <cp:keywords/>
  <dc:description/>
  <cp:lastModifiedBy>Jia Yee Chong</cp:lastModifiedBy>
  <cp:revision>1</cp:revision>
  <cp:lastPrinted>2025-02-14T04:04:00Z</cp:lastPrinted>
  <dcterms:created xsi:type="dcterms:W3CDTF">2025-03-16T07:25:00Z</dcterms:created>
  <dcterms:modified xsi:type="dcterms:W3CDTF">2025-03-16T07:27:00Z</dcterms:modified>
</cp:coreProperties>
</file>